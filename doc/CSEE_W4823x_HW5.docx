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47" w:rsidRDefault="00200547">
      <w:r>
        <w:t>CSEE W4823x</w:t>
      </w:r>
    </w:p>
    <w:p w:rsidR="00200547" w:rsidRDefault="00200547">
      <w:r>
        <w:t>Prof. Steven Nowick</w:t>
      </w:r>
    </w:p>
    <w:p w:rsidR="00200547" w:rsidRPr="00FD74D3" w:rsidRDefault="00200547">
      <w:pPr>
        <w:rPr>
          <w:b/>
        </w:rPr>
      </w:pPr>
      <w:r w:rsidRPr="00FD74D3">
        <w:rPr>
          <w:b/>
        </w:rPr>
        <w:t>HW5 Designing a Slave Controller for the Philips I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FD74D3">
          <w:rPr>
            <w:b/>
          </w:rPr>
          <w:t>2C</w:t>
        </w:r>
      </w:smartTag>
      <w:r w:rsidRPr="00FD74D3">
        <w:rPr>
          <w:b/>
        </w:rPr>
        <w:t xml:space="preserve"> Bus Protocol</w:t>
      </w:r>
    </w:p>
    <w:p w:rsidR="00200547" w:rsidRDefault="00200547"/>
    <w:p w:rsidR="00200547" w:rsidRDefault="00200547">
      <w:r>
        <w:t>We assign code as following,</w:t>
      </w:r>
    </w:p>
    <w:p w:rsidR="00200547" w:rsidRDefault="00EE71E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8.7pt;height:182.4pt;visibility:visible">
            <v:imagedata r:id="rId6" o:title=""/>
          </v:shape>
        </w:pict>
      </w:r>
    </w:p>
    <w:p w:rsidR="00200547" w:rsidRDefault="00200547">
      <w:r>
        <w:t>----------------------------------------------------------------------------------</w:t>
      </w:r>
    </w:p>
    <w:p w:rsidR="00200547" w:rsidRDefault="00200547">
      <w:r>
        <w:t>MSB</w:t>
      </w:r>
      <w:r>
        <w:tab/>
      </w:r>
      <w:r>
        <w:tab/>
      </w:r>
      <w:r>
        <w:tab/>
      </w:r>
      <w:r>
        <w:tab/>
      </w:r>
      <w:r>
        <w:tab/>
      </w:r>
      <w:r>
        <w:tab/>
        <w:t>LSB</w:t>
      </w:r>
    </w:p>
    <w:p w:rsidR="00200547" w:rsidRDefault="00200547">
      <w:r>
        <w:t>{ SDA_in, SCL_in, Byte_done, addr_match/bit_send }</w:t>
      </w:r>
    </w:p>
    <w:p w:rsidR="00200547" w:rsidRPr="00605668" w:rsidRDefault="00200547">
      <w:r>
        <w:t>----------------------------------------------------------------------------------</w:t>
      </w:r>
    </w:p>
    <w:p w:rsidR="00200547" w:rsidRDefault="00200547">
      <w:r>
        <w:t>MSB</w:t>
      </w:r>
      <w:r>
        <w:tab/>
      </w:r>
      <w:r>
        <w:tab/>
      </w:r>
      <w:r>
        <w:tab/>
      </w:r>
      <w:r>
        <w:tab/>
      </w:r>
      <w:r>
        <w:tab/>
      </w:r>
      <w:r>
        <w:tab/>
        <w:t>LSB</w:t>
      </w:r>
    </w:p>
    <w:p w:rsidR="00200547" w:rsidRDefault="00200547">
      <w:r>
        <w:t>{ SDA_out, SDA_enable, data_out, addr_out }</w:t>
      </w:r>
    </w:p>
    <w:p w:rsidR="00200547" w:rsidRPr="00794FA9" w:rsidRDefault="00200547">
      <w:r>
        <w:t>----------------------------------------------------------------------------------</w:t>
      </w:r>
    </w:p>
    <w:p w:rsidR="00D95D0D" w:rsidRDefault="00200547">
      <w:r>
        <w:t>(i) The symbolic</w:t>
      </w:r>
      <w:r w:rsidR="00D95D0D">
        <w:t xml:space="preserve"> state diagram of the Moore FSM</w:t>
      </w:r>
      <w:r w:rsidR="00D95D0D">
        <w:rPr>
          <w:rFonts w:hint="eastAsia"/>
        </w:rPr>
        <w:t xml:space="preserve"> is attached to this file.</w:t>
      </w:r>
    </w:p>
    <w:p w:rsidR="00200547" w:rsidRDefault="00200547">
      <w:pPr>
        <w:rPr>
          <w:rFonts w:hint="eastAsia"/>
        </w:rPr>
      </w:pPr>
    </w:p>
    <w:p w:rsidR="00464F11" w:rsidRDefault="00464F11">
      <w:pPr>
        <w:rPr>
          <w:rFonts w:hint="eastAsia"/>
        </w:rPr>
      </w:pPr>
      <w:r>
        <w:rPr>
          <w:rFonts w:hint="eastAsia"/>
        </w:rPr>
        <w:t>The way we implement this FSM as we firstly draw the state signal diagram out separately using master to slave and slave to master protocols.</w:t>
      </w:r>
    </w:p>
    <w:p w:rsidR="00464F11" w:rsidRDefault="00464F11">
      <w:pPr>
        <w:rPr>
          <w:rFonts w:hint="eastAsia"/>
        </w:rPr>
      </w:pPr>
      <w:r>
        <w:rPr>
          <w:rFonts w:hint="eastAsia"/>
        </w:rPr>
        <w:t>It could be easily find out the state of none matched device. So we are not include it in diagram.</w:t>
      </w:r>
    </w:p>
    <w:p w:rsidR="00464F11" w:rsidRDefault="00A87165">
      <w:pPr>
        <w:rPr>
          <w:rFonts w:hint="eastAsia"/>
        </w:rPr>
      </w:pPr>
      <w:r>
        <w:rPr>
          <w:rFonts w:hint="eastAsia"/>
        </w:rPr>
        <w:t>We attach these diagram alone with this file.</w:t>
      </w:r>
    </w:p>
    <w:p w:rsidR="00A87165" w:rsidRDefault="00A87165">
      <w:pPr>
        <w:rPr>
          <w:rFonts w:hint="eastAsia"/>
        </w:rPr>
      </w:pPr>
    </w:p>
    <w:p w:rsidR="00464F11" w:rsidRDefault="003320F1">
      <w:pPr>
        <w:rPr>
          <w:rFonts w:hint="eastAsia"/>
        </w:rPr>
      </w:pPr>
      <w:r>
        <w:rPr>
          <w:rFonts w:hint="eastAsia"/>
        </w:rPr>
        <w:t xml:space="preserve">When slave receive bits from master, we send out the address and data in the low clock cycle to make sure it is stable to local comparator and </w:t>
      </w:r>
      <w:r w:rsidR="00EE5B80">
        <w:rPr>
          <w:rFonts w:hint="eastAsia"/>
        </w:rPr>
        <w:t>data device.</w:t>
      </w:r>
      <w:r w:rsidR="00930E28">
        <w:rPr>
          <w:rFonts w:hint="eastAsia"/>
        </w:rPr>
        <w:t xml:space="preserve"> The reason why we do this, is because there will be a state that could give a new number to comparator just before s</w:t>
      </w:r>
      <w:r w:rsidR="00E4276B">
        <w:rPr>
          <w:rFonts w:hint="eastAsia"/>
        </w:rPr>
        <w:t>top signal.</w:t>
      </w:r>
    </w:p>
    <w:p w:rsidR="00BC2A14" w:rsidRDefault="00BC2A14">
      <w:pPr>
        <w:rPr>
          <w:rFonts w:hint="eastAsia"/>
        </w:rPr>
      </w:pPr>
    </w:p>
    <w:p w:rsidR="00C76082" w:rsidRPr="00464F11" w:rsidRDefault="004B06E1">
      <w:r>
        <w:rPr>
          <w:rFonts w:hint="eastAsia"/>
        </w:rPr>
        <w:t xml:space="preserve">And our design could handle unexpected </w:t>
      </w:r>
      <w:r w:rsidR="00486345">
        <w:rPr>
          <w:rFonts w:hint="eastAsia"/>
        </w:rPr>
        <w:t>exit when master send stop signal to slave when sending data.</w:t>
      </w:r>
    </w:p>
    <w:sectPr w:rsidR="00C76082" w:rsidRPr="00464F11" w:rsidSect="00187BF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EE4" w:rsidRDefault="00933EE4" w:rsidP="00647AF0">
      <w:r>
        <w:separator/>
      </w:r>
    </w:p>
  </w:endnote>
  <w:endnote w:type="continuationSeparator" w:id="0">
    <w:p w:rsidR="00933EE4" w:rsidRDefault="00933EE4" w:rsidP="00647A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EE4" w:rsidRDefault="00933EE4" w:rsidP="00647AF0">
      <w:r>
        <w:separator/>
      </w:r>
    </w:p>
  </w:footnote>
  <w:footnote w:type="continuationSeparator" w:id="0">
    <w:p w:rsidR="00933EE4" w:rsidRDefault="00933EE4" w:rsidP="00647A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547" w:rsidRDefault="00200547" w:rsidP="00647AF0">
    <w:pPr>
      <w:pStyle w:val="a3"/>
      <w:jc w:val="left"/>
    </w:pPr>
    <w:r>
      <w:t xml:space="preserve">Hua Xu   hx2136@columbia.edu   </w:t>
    </w:r>
    <w:r w:rsidR="00180693">
      <w:rPr>
        <w:rFonts w:hint="eastAsia"/>
      </w:rPr>
      <w:t xml:space="preserve">                               </w:t>
    </w:r>
    <w:r>
      <w:t xml:space="preserve"> Teng Yang</w:t>
    </w:r>
    <w:r w:rsidR="00180693">
      <w:rPr>
        <w:rFonts w:hint="eastAsia"/>
      </w:rPr>
      <w:t xml:space="preserve">   ty2227@columbia.edu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3C1F"/>
    <w:rsid w:val="001250A0"/>
    <w:rsid w:val="00180693"/>
    <w:rsid w:val="00187BFC"/>
    <w:rsid w:val="001B26D2"/>
    <w:rsid w:val="00200547"/>
    <w:rsid w:val="00230241"/>
    <w:rsid w:val="002A2700"/>
    <w:rsid w:val="002B2E7F"/>
    <w:rsid w:val="002E39D7"/>
    <w:rsid w:val="003252C4"/>
    <w:rsid w:val="003320F1"/>
    <w:rsid w:val="004170FE"/>
    <w:rsid w:val="00456C9E"/>
    <w:rsid w:val="00464F11"/>
    <w:rsid w:val="00474698"/>
    <w:rsid w:val="00486345"/>
    <w:rsid w:val="004922EC"/>
    <w:rsid w:val="004B06E1"/>
    <w:rsid w:val="00595C25"/>
    <w:rsid w:val="00605668"/>
    <w:rsid w:val="00647AF0"/>
    <w:rsid w:val="00691915"/>
    <w:rsid w:val="006E1766"/>
    <w:rsid w:val="007012F9"/>
    <w:rsid w:val="00734243"/>
    <w:rsid w:val="00794FA9"/>
    <w:rsid w:val="008C7256"/>
    <w:rsid w:val="00930E28"/>
    <w:rsid w:val="00933EE4"/>
    <w:rsid w:val="00A433E5"/>
    <w:rsid w:val="00A56111"/>
    <w:rsid w:val="00A87165"/>
    <w:rsid w:val="00AE6CCB"/>
    <w:rsid w:val="00AF5D80"/>
    <w:rsid w:val="00B14514"/>
    <w:rsid w:val="00B21CAC"/>
    <w:rsid w:val="00B93E9D"/>
    <w:rsid w:val="00BC2A14"/>
    <w:rsid w:val="00C231D2"/>
    <w:rsid w:val="00C76082"/>
    <w:rsid w:val="00CB05AA"/>
    <w:rsid w:val="00D2547D"/>
    <w:rsid w:val="00D3263C"/>
    <w:rsid w:val="00D95D0D"/>
    <w:rsid w:val="00DB15F6"/>
    <w:rsid w:val="00DB4E8F"/>
    <w:rsid w:val="00E4276B"/>
    <w:rsid w:val="00EB3FA8"/>
    <w:rsid w:val="00EE5B80"/>
    <w:rsid w:val="00EE71E0"/>
    <w:rsid w:val="00F379C9"/>
    <w:rsid w:val="00F55E0A"/>
    <w:rsid w:val="00F9681F"/>
    <w:rsid w:val="00FD74D3"/>
    <w:rsid w:val="00FE3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BF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47A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47AF0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47A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47AF0"/>
    <w:rPr>
      <w:rFonts w:cs="Times New Roman"/>
      <w:sz w:val="18"/>
      <w:szCs w:val="18"/>
    </w:rPr>
  </w:style>
  <w:style w:type="table" w:styleId="a5">
    <w:name w:val="Table Grid"/>
    <w:basedOn w:val="a1"/>
    <w:uiPriority w:val="99"/>
    <w:rsid w:val="00F55E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rsid w:val="00794FA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794FA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47</cp:revision>
  <cp:lastPrinted>2010-11-19T10:23:00Z</cp:lastPrinted>
  <dcterms:created xsi:type="dcterms:W3CDTF">2010-11-13T20:40:00Z</dcterms:created>
  <dcterms:modified xsi:type="dcterms:W3CDTF">2010-11-19T10:27:00Z</dcterms:modified>
</cp:coreProperties>
</file>